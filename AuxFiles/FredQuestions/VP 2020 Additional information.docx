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AD" w:rsidRPr="002456F2" w:rsidRDefault="00145871">
      <w:pPr>
        <w:rPr>
          <w:b/>
          <w:sz w:val="24"/>
        </w:rPr>
      </w:pPr>
      <w:r w:rsidRPr="002456F2">
        <w:rPr>
          <w:b/>
          <w:sz w:val="24"/>
        </w:rPr>
        <w:t>VP 2020 Additional information</w:t>
      </w:r>
    </w:p>
    <w:p w:rsidR="00145871" w:rsidRDefault="00145871"/>
    <w:p w:rsidR="00524101" w:rsidRPr="002456F2" w:rsidRDefault="00524101">
      <w:pPr>
        <w:rPr>
          <w:b/>
        </w:rPr>
      </w:pPr>
      <w:r w:rsidRPr="002456F2">
        <w:rPr>
          <w:b/>
        </w:rPr>
        <w:t>Helpful links:</w:t>
      </w:r>
    </w:p>
    <w:p w:rsidR="00524101" w:rsidRDefault="00524101">
      <w:r>
        <w:t>Chlamydomonas strains:</w:t>
      </w:r>
    </w:p>
    <w:p w:rsidR="00524101" w:rsidRDefault="00524101">
      <w:hyperlink r:id="rId4" w:history="1">
        <w:r>
          <w:rPr>
            <w:rStyle w:val="Hyperlink"/>
          </w:rPr>
          <w:t>https://www.chlamycollection.org/</w:t>
        </w:r>
      </w:hyperlink>
    </w:p>
    <w:p w:rsidR="00524101" w:rsidRDefault="00524101"/>
    <w:p w:rsidR="00524101" w:rsidRPr="0040464D" w:rsidRDefault="00524101">
      <w:pPr>
        <w:rPr>
          <w:lang w:val="de-DE"/>
        </w:rPr>
      </w:pPr>
      <w:r w:rsidRPr="0040464D">
        <w:rPr>
          <w:lang w:val="de-DE"/>
        </w:rPr>
        <w:t>Chlamydomon</w:t>
      </w:r>
      <w:r w:rsidR="0040464D" w:rsidRPr="0040464D">
        <w:rPr>
          <w:lang w:val="de-DE"/>
        </w:rPr>
        <w:t>a</w:t>
      </w:r>
      <w:r w:rsidRPr="0040464D">
        <w:rPr>
          <w:lang w:val="de-DE"/>
        </w:rPr>
        <w:t xml:space="preserve">s </w:t>
      </w:r>
      <w:proofErr w:type="spellStart"/>
      <w:r w:rsidRPr="0040464D">
        <w:rPr>
          <w:lang w:val="de-DE"/>
        </w:rPr>
        <w:t>proteins</w:t>
      </w:r>
      <w:proofErr w:type="spellEnd"/>
      <w:r w:rsidRPr="0040464D">
        <w:rPr>
          <w:lang w:val="de-DE"/>
        </w:rPr>
        <w:t xml:space="preserve"> </w:t>
      </w:r>
      <w:proofErr w:type="spellStart"/>
      <w:r w:rsidRPr="0040464D">
        <w:rPr>
          <w:lang w:val="de-DE"/>
        </w:rPr>
        <w:t>and</w:t>
      </w:r>
      <w:proofErr w:type="spellEnd"/>
      <w:r w:rsidRPr="0040464D">
        <w:rPr>
          <w:lang w:val="de-DE"/>
        </w:rPr>
        <w:t xml:space="preserve"> gen </w:t>
      </w:r>
      <w:proofErr w:type="spellStart"/>
      <w:r w:rsidRPr="0040464D">
        <w:rPr>
          <w:lang w:val="de-DE"/>
        </w:rPr>
        <w:t>models</w:t>
      </w:r>
      <w:proofErr w:type="spellEnd"/>
      <w:r w:rsidRPr="0040464D">
        <w:rPr>
          <w:lang w:val="de-DE"/>
        </w:rPr>
        <w:t>:</w:t>
      </w:r>
    </w:p>
    <w:p w:rsidR="00524101" w:rsidRPr="0040464D" w:rsidRDefault="00524101">
      <w:pPr>
        <w:rPr>
          <w:lang w:val="de-DE"/>
        </w:rPr>
      </w:pPr>
      <w:hyperlink r:id="rId5" w:anchor="!info?alias=Org_Creinhardtii" w:history="1">
        <w:r w:rsidRPr="0040464D">
          <w:rPr>
            <w:rStyle w:val="Hyperlink"/>
            <w:lang w:val="de-DE"/>
          </w:rPr>
          <w:t>https://phytozome.jgi.doe.gov/pz/portal.html#!info?alias=Org_Creinhardtii</w:t>
        </w:r>
      </w:hyperlink>
    </w:p>
    <w:p w:rsidR="002456F2" w:rsidRPr="002456F2" w:rsidRDefault="002456F2" w:rsidP="002456F2">
      <w:pPr>
        <w:rPr>
          <w:lang w:val="de-DE"/>
        </w:rPr>
      </w:pPr>
      <w:hyperlink r:id="rId6" w:history="1">
        <w:r w:rsidRPr="002456F2">
          <w:rPr>
            <w:rStyle w:val="Hyperlink"/>
            <w:lang w:val="de-DE"/>
          </w:rPr>
          <w:t>http://fatool.bio.uni-kl.de:8080/</w:t>
        </w:r>
      </w:hyperlink>
    </w:p>
    <w:p w:rsidR="00524101" w:rsidRPr="0040464D" w:rsidRDefault="00524101">
      <w:pPr>
        <w:rPr>
          <w:lang w:val="de-DE"/>
        </w:rPr>
      </w:pPr>
    </w:p>
    <w:p w:rsidR="00524101" w:rsidRDefault="00524101">
      <w:r>
        <w:t>Mass spectrometry:</w:t>
      </w:r>
    </w:p>
    <w:p w:rsidR="00524101" w:rsidRDefault="00524101">
      <w:hyperlink r:id="rId7" w:history="1">
        <w:r>
          <w:rPr>
            <w:rStyle w:val="Hyperlink"/>
          </w:rPr>
          <w:t>http://www.ionsource.com/</w:t>
        </w:r>
      </w:hyperlink>
    </w:p>
    <w:p w:rsidR="00524101" w:rsidRDefault="00524101">
      <w:hyperlink r:id="rId8" w:history="1">
        <w:r>
          <w:rPr>
            <w:rStyle w:val="Hyperlink"/>
          </w:rPr>
          <w:t>http://prospector.ucsf.edu/prospector/mshome.htm</w:t>
        </w:r>
      </w:hyperlink>
    </w:p>
    <w:p w:rsidR="00524101" w:rsidRDefault="0040464D">
      <w:hyperlink r:id="rId9" w:history="1">
        <w:r>
          <w:rPr>
            <w:rStyle w:val="Hyperlink"/>
          </w:rPr>
          <w:t>https://www.expasy.org/proteomics</w:t>
        </w:r>
      </w:hyperlink>
      <w:bookmarkStart w:id="0" w:name="_GoBack"/>
      <w:bookmarkEnd w:id="0"/>
    </w:p>
    <w:p w:rsidR="0040464D" w:rsidRDefault="0040464D">
      <w:hyperlink r:id="rId10" w:history="1">
        <w:r>
          <w:rPr>
            <w:rStyle w:val="Hyperlink"/>
          </w:rPr>
          <w:t>http://csbweb.bio.uni-kl.de/</w:t>
        </w:r>
      </w:hyperlink>
    </w:p>
    <w:p w:rsidR="00455D09" w:rsidRDefault="00455D09"/>
    <w:p w:rsidR="00455D09" w:rsidRDefault="00455D09"/>
    <w:p w:rsidR="00145871" w:rsidRPr="0023023D" w:rsidRDefault="00145871">
      <w:pPr>
        <w:rPr>
          <w:b/>
        </w:rPr>
      </w:pPr>
      <w:proofErr w:type="spellStart"/>
      <w:r w:rsidRPr="0023023D">
        <w:rPr>
          <w:b/>
        </w:rPr>
        <w:t>QconCAT</w:t>
      </w:r>
      <w:proofErr w:type="spellEnd"/>
      <w:r w:rsidRPr="0023023D">
        <w:rPr>
          <w:b/>
        </w:rPr>
        <w:t xml:space="preserve"> CBC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MASMTGGQQMGRDPAGAKLGGNEQVTRADLNVPLDKTFNDALADAKLSEL 50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LGKPVTKAVSLVLPSLKVLITAPAKALQNTVLKVMFEGILLKSVVSIPHG 100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PSIIAARVPLFIGSKTLLYGGIYGYPGDAKIYSFNEGNYGLWDDSVKLTN 150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ITGRLLFEALKFLAIDAINKVSTLIGYGSPNKNPDFFNRFIESQVAKGVN 200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PWIEVDGGVTPENAYKSDIIVSPSILSADFSRIYLDISDDIKVAELLDFK 250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GHSLESIKSLFGESNEVVAKLVDELNAGTIPRLANLPEVKLQNIVGVPTS 300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IRTQLSQDELKSGQPAVDLNKASGQPAVDLNKAEAALLVRSNSTPLGSRG 350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ILASDESNATTGKALQSSTLKVSAADVARALQASVLKVTEAAALASGRNL 400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ALELVRSAEGLDASASLRAAWSHHHHHHHKAWASWASKLAAALEHHHHHH 450</w:t>
      </w:r>
    </w:p>
    <w:tbl>
      <w:tblPr>
        <w:tblW w:w="9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2824"/>
        <w:gridCol w:w="1641"/>
        <w:gridCol w:w="3505"/>
      </w:tblGrid>
      <w:tr w:rsidR="008A1A51" w:rsidRPr="008A1A51" w:rsidTr="008A1A51">
        <w:trPr>
          <w:trHeight w:val="525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Protein</w:t>
            </w:r>
          </w:p>
        </w:tc>
        <w:tc>
          <w:tcPr>
            <w:tcW w:w="2824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Sequence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Protein</w:t>
            </w:r>
          </w:p>
        </w:tc>
        <w:tc>
          <w:tcPr>
            <w:tcW w:w="3505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Sequence</w:t>
            </w:r>
          </w:p>
        </w:tc>
      </w:tr>
      <w:tr w:rsidR="008A1A51" w:rsidRPr="008A1A51" w:rsidTr="008A1A51">
        <w:trPr>
          <w:trHeight w:val="540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626262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626262"/>
                <w:szCs w:val="22"/>
              </w:rPr>
              <w:t>MGRDPAAA</w:t>
            </w:r>
          </w:p>
        </w:tc>
        <w:tc>
          <w:tcPr>
            <w:tcW w:w="1641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</w:tr>
      <w:tr w:rsidR="008A1A51" w:rsidRPr="008A1A51" w:rsidTr="008A1A51">
        <w:trPr>
          <w:trHeight w:val="525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proofErr w:type="spellStart"/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lastRenderedPageBreak/>
              <w:t>iRT</w:t>
            </w:r>
            <w:proofErr w:type="spellEnd"/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626262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626262"/>
                <w:szCs w:val="22"/>
              </w:rPr>
              <w:t xml:space="preserve">LGGNEQVTR 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TPI1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SLFGESNEVVAK</w:t>
            </w:r>
          </w:p>
        </w:tc>
      </w:tr>
      <w:tr w:rsidR="008A1A51" w:rsidRPr="008A1A51" w:rsidTr="008A1A51">
        <w:trPr>
          <w:trHeight w:val="525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PGK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ADLNVPLDK</w:t>
            </w:r>
          </w:p>
        </w:tc>
        <w:tc>
          <w:tcPr>
            <w:tcW w:w="1641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LVDELNAGTIPR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TFNDALADAK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RPI1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LANLPEVK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LSELLGKPVTK</w:t>
            </w:r>
          </w:p>
        </w:tc>
        <w:tc>
          <w:tcPr>
            <w:tcW w:w="1641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LQNIVGVPTSIR</w:t>
            </w:r>
          </w:p>
        </w:tc>
      </w:tr>
      <w:tr w:rsidR="008A1A51" w:rsidRPr="008A1A51" w:rsidTr="008A1A51">
        <w:trPr>
          <w:trHeight w:val="525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Gap3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AVSLVLPSLK</w:t>
            </w:r>
          </w:p>
        </w:tc>
        <w:tc>
          <w:tcPr>
            <w:tcW w:w="1641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TQLSQDELK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VLITAPAK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DP12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SGQPAVDLNK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FBA3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ALQNTVLK</w:t>
            </w:r>
          </w:p>
        </w:tc>
        <w:tc>
          <w:tcPr>
            <w:tcW w:w="1641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ASGQPAVDLNK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VMFEGILLK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RMT1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AEAALLVR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SVVSIPHGPSIIAAR</w:t>
            </w:r>
          </w:p>
        </w:tc>
        <w:tc>
          <w:tcPr>
            <w:tcW w:w="1641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SNSTPLGSR</w:t>
            </w:r>
          </w:p>
        </w:tc>
      </w:tr>
      <w:tr w:rsidR="008A1A51" w:rsidRPr="008A1A51" w:rsidTr="008A1A51">
        <w:trPr>
          <w:trHeight w:val="390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FBP1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VPLFIGSK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FBA1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GILASDESNATTGK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TLLYGGIYGYPGDAK</w:t>
            </w:r>
          </w:p>
        </w:tc>
        <w:tc>
          <w:tcPr>
            <w:tcW w:w="1641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ALQSSTLK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IYSFNEGNYGLWDDSVK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FBA2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VSAADVAR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SBP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LTNITGR</w:t>
            </w:r>
          </w:p>
        </w:tc>
        <w:tc>
          <w:tcPr>
            <w:tcW w:w="1641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ALQASVLK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LLFEALK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Cre07.g338451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VTEAAALASGR</w:t>
            </w:r>
          </w:p>
        </w:tc>
      </w:tr>
      <w:tr w:rsidR="008A1A51" w:rsidRPr="008A1A51" w:rsidTr="008A1A51">
        <w:trPr>
          <w:trHeight w:val="390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TRK1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FLAIDAINK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FBP1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NLALELVR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VSTLIGYGSPNK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proofErr w:type="spellStart"/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CalSciex</w:t>
            </w:r>
            <w:proofErr w:type="spellEnd"/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SAEGLDASASLR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NPDFFNR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add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626262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626262"/>
                <w:szCs w:val="22"/>
              </w:rPr>
              <w:t>AAWSHHHHHHHKAWASWASKLA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RPE1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FIESQVAK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GVNPWIEVDGGVTPENAYK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SDIIVSPSILSADFSR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</w:rPr>
              <w:t>PRK1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IYLDISDDIK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VAELLDFK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D0D8E8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</w:tr>
      <w:tr w:rsidR="008A1A51" w:rsidRPr="008A1A51" w:rsidTr="008A1A51">
        <w:trPr>
          <w:trHeight w:val="480"/>
        </w:trPr>
        <w:tc>
          <w:tcPr>
            <w:tcW w:w="1416" w:type="dxa"/>
            <w:shd w:val="clear" w:color="000000" w:fill="4F81BD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2824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GHSLESIK</w:t>
            </w:r>
          </w:p>
        </w:tc>
        <w:tc>
          <w:tcPr>
            <w:tcW w:w="1641" w:type="dxa"/>
            <w:shd w:val="clear" w:color="000000" w:fill="4F81BD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  <w:tc>
          <w:tcPr>
            <w:tcW w:w="3505" w:type="dxa"/>
            <w:shd w:val="clear" w:color="000000" w:fill="E9EDF4"/>
            <w:noWrap/>
            <w:vAlign w:val="center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 </w:t>
            </w:r>
          </w:p>
        </w:tc>
      </w:tr>
      <w:tr w:rsidR="008A1A51" w:rsidRPr="008A1A51" w:rsidTr="008A1A51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</w:p>
        </w:tc>
        <w:tc>
          <w:tcPr>
            <w:tcW w:w="2824" w:type="dxa"/>
            <w:shd w:val="clear" w:color="auto" w:fill="auto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</w:p>
        </w:tc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</w:p>
        </w:tc>
      </w:tr>
      <w:tr w:rsidR="008A1A51" w:rsidRPr="008A1A51" w:rsidTr="008A1A51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</w:p>
        </w:tc>
        <w:tc>
          <w:tcPr>
            <w:tcW w:w="2824" w:type="dxa"/>
            <w:shd w:val="clear" w:color="auto" w:fill="auto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</w:p>
        </w:tc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8A1A51" w:rsidRPr="008A1A51" w:rsidRDefault="008A1A51" w:rsidP="008A1A5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2"/>
              </w:rPr>
            </w:pPr>
          </w:p>
        </w:tc>
      </w:tr>
    </w:tbl>
    <w:p w:rsidR="00145871" w:rsidRDefault="00145871"/>
    <w:p w:rsidR="00145871" w:rsidRPr="0023023D" w:rsidRDefault="00145871">
      <w:pPr>
        <w:rPr>
          <w:b/>
        </w:rPr>
      </w:pPr>
      <w:proofErr w:type="spellStart"/>
      <w:r w:rsidRPr="0023023D">
        <w:rPr>
          <w:b/>
        </w:rPr>
        <w:t>QconCAT</w:t>
      </w:r>
      <w:proofErr w:type="spellEnd"/>
      <w:r w:rsidRPr="0023023D">
        <w:rPr>
          <w:b/>
        </w:rPr>
        <w:t xml:space="preserve"> PS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MASMTGGQQMGRDPSRSALPSNWKSVLPANWRDTDILAAFREVTLGFVDL 50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lastRenderedPageBreak/>
        <w:t>MRFLFVAEAIYKLTYYTPDYVVRAYVSNESAIRLVAFDNQKYWTMWKAFP 100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DAYVRVPLILGIWGGKIGQQLVNARSLVDEQENVKLGADSGALEFVPKDD 150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YLNAPGETYSVKTPLANLVYWKALYGFDFLLSSKTNFGIGHRLSIFETGI 200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KTAPAFVDLDTRIPAGPDLIVKNILVVGPVPGKIVAITALSEKYPIYFGG 250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NRVLNTWADIINREWELSFRNTWADIINRLIFQYASFNNSRTALPADWRL 300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VFPEEVLPRNILLNEGIRTWFDDADDWLRAAHHHHHHHKLAAALEHHHHH 350</w:t>
      </w:r>
    </w:p>
    <w:p w:rsidR="0070019F" w:rsidRPr="008C16A2" w:rsidRDefault="0070019F" w:rsidP="0070019F">
      <w:pPr>
        <w:rPr>
          <w:rFonts w:ascii="Courier New" w:hAnsi="Courier New" w:cs="Courier New"/>
        </w:rPr>
      </w:pPr>
      <w:r w:rsidRPr="008C16A2">
        <w:rPr>
          <w:rFonts w:ascii="Courier New" w:hAnsi="Courier New" w:cs="Courier New"/>
          <w:lang w:val="da-DK"/>
        </w:rPr>
        <w:t>H*</w:t>
      </w:r>
    </w:p>
    <w:tbl>
      <w:tblPr>
        <w:tblStyle w:val="Gitternetztabelle5dunkelAkzent1"/>
        <w:tblW w:w="7537" w:type="dxa"/>
        <w:tblLook w:val="04A0" w:firstRow="1" w:lastRow="0" w:firstColumn="1" w:lastColumn="0" w:noHBand="0" w:noVBand="1"/>
      </w:tblPr>
      <w:tblGrid>
        <w:gridCol w:w="1200"/>
        <w:gridCol w:w="2400"/>
        <w:gridCol w:w="1200"/>
        <w:gridCol w:w="2737"/>
      </w:tblGrid>
      <w:tr w:rsidR="008A1A51" w:rsidRPr="008A1A51" w:rsidTr="008A1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8A1A51" w:rsidRPr="00A540AF" w:rsidRDefault="008A1A51" w:rsidP="00A540AF">
            <w:pPr>
              <w:jc w:val="center"/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Protein</w:t>
            </w:r>
          </w:p>
        </w:tc>
        <w:tc>
          <w:tcPr>
            <w:tcW w:w="2400" w:type="dxa"/>
            <w:noWrap/>
          </w:tcPr>
          <w:p w:rsidR="008A1A51" w:rsidRPr="008A1A51" w:rsidRDefault="008A1A51" w:rsidP="00A54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Sequence</w:t>
            </w:r>
          </w:p>
        </w:tc>
        <w:tc>
          <w:tcPr>
            <w:tcW w:w="1200" w:type="dxa"/>
            <w:noWrap/>
          </w:tcPr>
          <w:p w:rsidR="008A1A51" w:rsidRPr="00A540AF" w:rsidRDefault="008A1A51" w:rsidP="00A54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Protein</w:t>
            </w:r>
          </w:p>
        </w:tc>
        <w:tc>
          <w:tcPr>
            <w:tcW w:w="2737" w:type="dxa"/>
            <w:noWrap/>
          </w:tcPr>
          <w:p w:rsidR="008A1A51" w:rsidRPr="008A1A51" w:rsidRDefault="008A1A51" w:rsidP="00A54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szCs w:val="22"/>
              </w:rPr>
              <w:t>Sequence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LCI5</w:t>
            </w:r>
          </w:p>
        </w:tc>
        <w:tc>
          <w:tcPr>
            <w:tcW w:w="2400" w:type="dxa"/>
            <w:noWrap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SALPSNWK</w:t>
            </w:r>
          </w:p>
        </w:tc>
        <w:tc>
          <w:tcPr>
            <w:tcW w:w="1200" w:type="dxa"/>
            <w:shd w:val="clear" w:color="auto" w:fill="5B9BD5" w:themeFill="accent1"/>
            <w:noWrap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PCY1</w:t>
            </w:r>
          </w:p>
        </w:tc>
        <w:tc>
          <w:tcPr>
            <w:tcW w:w="2737" w:type="dxa"/>
            <w:noWrap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LGADSGALEFVPK</w:t>
            </w:r>
          </w:p>
        </w:tc>
      </w:tr>
      <w:tr w:rsidR="008A1A51" w:rsidRPr="008A1A51" w:rsidTr="008A1A5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LCI5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SVLPANWR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PCY1</w:t>
            </w:r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DDYLNAPGETYSVK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rbcL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DTDILAAFR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psaB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TPLANLVYWK</w:t>
            </w:r>
          </w:p>
        </w:tc>
      </w:tr>
      <w:tr w:rsidR="008A1A51" w:rsidRPr="008A1A51" w:rsidTr="008A1A5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rbcL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EVTLGFVDLMR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psaB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ALYGFDFLLSSK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rbcL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FLFVAEAIYK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psaB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TNFGIGHR</w:t>
            </w:r>
          </w:p>
        </w:tc>
      </w:tr>
      <w:tr w:rsidR="008A1A51" w:rsidRPr="008A1A51" w:rsidTr="008A1A5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rbcL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LTYYTPDYVVR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atpB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LSIFETGIK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RBCS2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AYVSNESAIR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atpB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TAPAFVDLDTR</w:t>
            </w:r>
          </w:p>
        </w:tc>
      </w:tr>
      <w:tr w:rsidR="008A1A51" w:rsidRPr="008A1A51" w:rsidTr="008A1A5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RBCS2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LVAFDNQK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petA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IPAGPDLIVK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RBCS2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YWTMWK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petA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NILVVGPVPGK</w:t>
            </w:r>
          </w:p>
        </w:tc>
      </w:tr>
      <w:tr w:rsidR="008A1A51" w:rsidRPr="008A1A51" w:rsidTr="008A1A5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RBCS2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AFPDAYVR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petA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IVAITALSEK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RCA1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VPLILGIWGGK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petA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YPIYFGGNR</w:t>
            </w:r>
          </w:p>
        </w:tc>
      </w:tr>
      <w:tr w:rsidR="008A1A51" w:rsidRPr="008A1A51" w:rsidTr="008A1A5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RCA1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IGQQLVNAR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FNR1</w:t>
            </w:r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LYSIASSR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RCA1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SLVDEQENVK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FNR1</w:t>
            </w:r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LDYALSR</w:t>
            </w:r>
          </w:p>
        </w:tc>
      </w:tr>
      <w:tr w:rsidR="008A1A51" w:rsidRPr="008A1A51" w:rsidTr="008A1A5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D1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VLNTWADIINR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LCI5</w:t>
            </w:r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TALPADWR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D1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EWELSFR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psbD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LVFPEEVLPR</w:t>
            </w:r>
          </w:p>
        </w:tc>
      </w:tr>
      <w:tr w:rsidR="008A1A51" w:rsidRPr="008A1A51" w:rsidTr="008A1A5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t>D1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NTWADIINR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psbD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NILLNEGIR</w:t>
            </w:r>
          </w:p>
        </w:tc>
      </w:tr>
      <w:tr w:rsidR="008A1A51" w:rsidRPr="008A1A51" w:rsidTr="008A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1A51" w:rsidRPr="00A540AF" w:rsidRDefault="008A1A51" w:rsidP="008A1A51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A540AF">
              <w:rPr>
                <w:rFonts w:asciiTheme="minorHAnsi" w:eastAsia="Times New Roman" w:hAnsiTheme="minorHAnsi" w:cstheme="minorHAnsi"/>
                <w:szCs w:val="22"/>
              </w:rPr>
              <w:lastRenderedPageBreak/>
              <w:t>D1</w:t>
            </w:r>
          </w:p>
        </w:tc>
        <w:tc>
          <w:tcPr>
            <w:tcW w:w="2400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LIFQYASFNNSR</w:t>
            </w:r>
          </w:p>
        </w:tc>
        <w:tc>
          <w:tcPr>
            <w:tcW w:w="1200" w:type="dxa"/>
            <w:shd w:val="clear" w:color="auto" w:fill="5B9BD5" w:themeFill="accent1"/>
            <w:noWrap/>
            <w:hideMark/>
          </w:tcPr>
          <w:p w:rsidR="008A1A51" w:rsidRPr="00A540AF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</w:pPr>
            <w:proofErr w:type="spellStart"/>
            <w:r w:rsidRPr="00A540AF">
              <w:rPr>
                <w:rFonts w:asciiTheme="minorHAnsi" w:eastAsia="Times New Roman" w:hAnsiTheme="minorHAnsi" w:cstheme="minorHAnsi"/>
                <w:b/>
                <w:color w:val="FFFFFF" w:themeColor="background1"/>
                <w:szCs w:val="22"/>
              </w:rPr>
              <w:t>psbD</w:t>
            </w:r>
            <w:proofErr w:type="spellEnd"/>
          </w:p>
        </w:tc>
        <w:tc>
          <w:tcPr>
            <w:tcW w:w="2737" w:type="dxa"/>
            <w:noWrap/>
            <w:hideMark/>
          </w:tcPr>
          <w:p w:rsidR="008A1A51" w:rsidRPr="008A1A51" w:rsidRDefault="008A1A51" w:rsidP="008A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Cs w:val="22"/>
              </w:rPr>
            </w:pPr>
            <w:r w:rsidRPr="008A1A51">
              <w:rPr>
                <w:rFonts w:asciiTheme="minorHAnsi" w:eastAsia="Times New Roman" w:hAnsiTheme="minorHAnsi" w:cstheme="minorHAnsi"/>
                <w:color w:val="000000"/>
                <w:szCs w:val="22"/>
              </w:rPr>
              <w:t>TWFDDADDWLR</w:t>
            </w:r>
          </w:p>
        </w:tc>
      </w:tr>
    </w:tbl>
    <w:p w:rsidR="00145871" w:rsidRDefault="00145871"/>
    <w:sectPr w:rsidR="0014587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71"/>
    <w:rsid w:val="00145871"/>
    <w:rsid w:val="0023023D"/>
    <w:rsid w:val="002456F2"/>
    <w:rsid w:val="002C07AD"/>
    <w:rsid w:val="0040464D"/>
    <w:rsid w:val="00455D09"/>
    <w:rsid w:val="00524101"/>
    <w:rsid w:val="0070019F"/>
    <w:rsid w:val="008A1A51"/>
    <w:rsid w:val="00A540AF"/>
    <w:rsid w:val="00D8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2276"/>
  <w15:chartTrackingRefBased/>
  <w15:docId w15:val="{FF17E384-CDE0-421A-A6E9-394E2FE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24101"/>
    <w:rPr>
      <w:color w:val="0000FF"/>
      <w:u w:val="single"/>
    </w:rPr>
  </w:style>
  <w:style w:type="table" w:styleId="Gitternetztabelle4Akzent5">
    <w:name w:val="Grid Table 4 Accent 5"/>
    <w:basedOn w:val="NormaleTabelle"/>
    <w:uiPriority w:val="49"/>
    <w:rsid w:val="008A1A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8A1A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spector.ucsf.edu/prospector/mshom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onsourc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tool.bio.uni-kl.de:80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hytozome.jgi.doe.gov/pz/portal.html" TargetMode="External"/><Relationship Id="rId10" Type="http://schemas.openxmlformats.org/officeDocument/2006/relationships/hyperlink" Target="http://csbweb.bio.uni-kl.de/" TargetMode="External"/><Relationship Id="rId4" Type="http://schemas.openxmlformats.org/officeDocument/2006/relationships/hyperlink" Target="https://www.chlamycollection.org/" TargetMode="External"/><Relationship Id="rId9" Type="http://schemas.openxmlformats.org/officeDocument/2006/relationships/hyperlink" Target="https://www.expasy.org/proteomic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A2F877D5.dotm</Template>
  <TotalTime>1580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Kaiserslautern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Sommer</dc:creator>
  <cp:keywords/>
  <dc:description/>
  <cp:lastModifiedBy>Frederik Sommer</cp:lastModifiedBy>
  <cp:revision>5</cp:revision>
  <dcterms:created xsi:type="dcterms:W3CDTF">2020-02-18T06:49:00Z</dcterms:created>
  <dcterms:modified xsi:type="dcterms:W3CDTF">2020-02-20T12:10:00Z</dcterms:modified>
</cp:coreProperties>
</file>